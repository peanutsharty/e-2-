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952"/>
        <w:gridCol w:w="3984"/>
      </w:tblGrid>
      <w:tr w:rsidR="009C5836" w:rsidRPr="001E3C2E" w14:paraId="7C6010E6" w14:textId="77777777" w:rsidTr="006B155C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4088F130" w14:textId="77777777" w:rsidR="009C5836" w:rsidRPr="001E3C2E" w:rsidRDefault="00890176" w:rsidP="001C21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6132B46C" wp14:editId="71408965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align>top</wp:align>
                      </wp:positionV>
                      <wp:extent cx="6492240" cy="1242695"/>
                      <wp:effectExtent l="0" t="0" r="3810" b="0"/>
                      <wp:wrapNone/>
                      <wp:docPr id="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2240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E3CDD" id="Rectangle 10" o:spid="_x0000_s1026" style="position:absolute;margin-left:0;margin-top:0;width:511.2pt;height:97.8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" o:allowincell="f" fillcolor="#b8cce4 [1300]" stroked="f">
                      <v:fill rotate="t" focus="100%" type="gradient"/>
                      <w10:wrap anchorx="page" anchory="margin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609983BF" w14:textId="77777777" w:rsidR="009C5836" w:rsidRDefault="00DF7693" w:rsidP="00E27198">
            <w:pPr>
              <w:pStyle w:val="Heading1"/>
            </w:pPr>
            <w:r>
              <w:t>INVOICE</w:t>
            </w:r>
          </w:p>
        </w:tc>
      </w:tr>
      <w:tr w:rsidR="009C5836" w:rsidRPr="001E3C2E" w14:paraId="5E863D0F" w14:textId="77777777" w:rsidTr="006B155C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14:paraId="0C753195" w14:textId="77777777" w:rsidR="009C5836" w:rsidRDefault="00637AEA" w:rsidP="009C5836">
            <w:pPr>
              <w:pStyle w:val="Name"/>
            </w:pPr>
            <w:r>
              <w:t>MOVING SUPPLIES BAY AREA</w:t>
            </w:r>
          </w:p>
          <w:p w14:paraId="06FBD582" w14:textId="77777777" w:rsidR="00730EE8" w:rsidRDefault="00730EE8" w:rsidP="00730EE8">
            <w:pPr>
              <w:pStyle w:val="Name"/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63A8E6F" w14:textId="77777777" w:rsidR="009C5836" w:rsidRPr="005A6D66" w:rsidRDefault="00DF7693" w:rsidP="009C5836">
            <w:pPr>
              <w:pStyle w:val="DateandNumber"/>
            </w:pPr>
            <w:r>
              <w:t>INVOICE</w:t>
            </w:r>
            <w:r w:rsidR="00012C15">
              <w:t xml:space="preserve"> #</w:t>
            </w:r>
            <w:r w:rsidR="00017A97">
              <w:t xml:space="preserve"> </w:t>
            </w:r>
            <w:r w:rsidR="00F70656">
              <w:t>1098</w:t>
            </w:r>
          </w:p>
          <w:p w14:paraId="0F76E044" w14:textId="17B12712" w:rsidR="009C5836" w:rsidRDefault="009C5836" w:rsidP="009C4DB0">
            <w:pPr>
              <w:pStyle w:val="DateandNumber"/>
            </w:pPr>
            <w:r w:rsidRPr="005A6D66">
              <w:t xml:space="preserve">Date: </w:t>
            </w:r>
            <w:sdt>
              <w:sdtPr>
                <w:alias w:val="Date"/>
                <w:tag w:val="Date"/>
                <w:id w:val="963385907"/>
                <w:placeholder>
                  <w:docPart w:val="24AAB3DAB1A64FFE9DC37E8B36D2E753"/>
                </w:placeholder>
                <w:date w:fullDate="2021-07-22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45E00">
                  <w:t>July 22, 2021</w:t>
                </w:r>
              </w:sdtContent>
            </w:sdt>
          </w:p>
        </w:tc>
      </w:tr>
      <w:tr w:rsidR="007C7496" w:rsidRPr="001E3C2E" w14:paraId="210C077B" w14:textId="77777777" w:rsidTr="00703682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5EE156AB" w14:textId="77777777" w:rsidR="006B155C" w:rsidRDefault="00730EE8" w:rsidP="006B155C">
            <w:r>
              <w:t>4135 PESTANA PLACE FREMONT CA 94538</w:t>
            </w:r>
          </w:p>
          <w:p w14:paraId="05C6BF62" w14:textId="77777777" w:rsidR="006B155C" w:rsidRDefault="00730EE8" w:rsidP="006B155C">
            <w:r>
              <w:t>PHONE 510-754-1349, FAX 510-498-4305</w:t>
            </w:r>
          </w:p>
          <w:p w14:paraId="34A8BD3D" w14:textId="77777777" w:rsidR="00E27198" w:rsidRDefault="00637AEA" w:rsidP="009C4DB0">
            <w:r>
              <w:t>MOVINGSUPPLIESBAYAREA@GMAIL.COM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14:paraId="48708E33" w14:textId="4E9C0507" w:rsidR="007C7496" w:rsidRPr="009C4DB0" w:rsidRDefault="007C7496" w:rsidP="0061141C">
            <w:pPr>
              <w:rPr>
                <w:b/>
              </w:rPr>
            </w:pPr>
          </w:p>
        </w:tc>
      </w:tr>
    </w:tbl>
    <w:p w14:paraId="6587C210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50"/>
        <w:gridCol w:w="5492"/>
        <w:gridCol w:w="3994"/>
      </w:tblGrid>
      <w:tr w:rsidR="00E075E1" w:rsidRPr="001E3C2E" w14:paraId="00167E52" w14:textId="77777777" w:rsidTr="00703682">
        <w:trPr>
          <w:trHeight w:val="1184"/>
        </w:trPr>
        <w:tc>
          <w:tcPr>
            <w:tcW w:w="450" w:type="dxa"/>
          </w:tcPr>
          <w:p w14:paraId="242CCB7D" w14:textId="77777777" w:rsidR="00E075E1" w:rsidRPr="001E3C2E" w:rsidRDefault="00E075E1" w:rsidP="00703C78">
            <w:pPr>
              <w:pStyle w:val="Heading2"/>
            </w:pPr>
            <w:r>
              <w:t>To</w:t>
            </w:r>
          </w:p>
        </w:tc>
        <w:tc>
          <w:tcPr>
            <w:tcW w:w="5569" w:type="dxa"/>
          </w:tcPr>
          <w:p w14:paraId="3F432294" w14:textId="77777777" w:rsidR="00AA01F3" w:rsidRDefault="00145E00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SHELDON PORTER</w:t>
            </w:r>
          </w:p>
          <w:p w14:paraId="7FD38393" w14:textId="77777777" w:rsidR="00145E00" w:rsidRDefault="00145E00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158 CITADEL VISTA CLOSE NW</w:t>
            </w:r>
          </w:p>
          <w:p w14:paraId="0EFFB959" w14:textId="77777777" w:rsidR="00145E00" w:rsidRDefault="00145E00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CALGARY AB T3G 4W6</w:t>
            </w:r>
          </w:p>
          <w:p w14:paraId="01724ADD" w14:textId="0606D167" w:rsidR="00145E00" w:rsidRPr="00637AEA" w:rsidRDefault="00145E00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PH 403-247-2292</w:t>
            </w:r>
          </w:p>
        </w:tc>
        <w:tc>
          <w:tcPr>
            <w:tcW w:w="4061" w:type="dxa"/>
          </w:tcPr>
          <w:p w14:paraId="18AEAC59" w14:textId="77777777" w:rsidR="00E075E1" w:rsidRPr="001E3C2E" w:rsidRDefault="00E075E1" w:rsidP="00E075E1"/>
        </w:tc>
      </w:tr>
    </w:tbl>
    <w:p w14:paraId="79F8C04D" w14:textId="77777777"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490"/>
        <w:gridCol w:w="2475"/>
        <w:gridCol w:w="2484"/>
        <w:gridCol w:w="2477"/>
      </w:tblGrid>
      <w:tr w:rsidR="00E075E1" w:rsidRPr="001E3C2E" w14:paraId="65B2D56F" w14:textId="77777777" w:rsidTr="006B155C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14:paraId="56F64E7C" w14:textId="77777777" w:rsidR="00E075E1" w:rsidRPr="001E3C2E" w:rsidRDefault="00E075E1" w:rsidP="008A3C48">
            <w:pPr>
              <w:pStyle w:val="ColumnHeadings"/>
            </w:pPr>
            <w:r>
              <w:t>salesperson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422DC855" w14:textId="77777777" w:rsidR="00E075E1" w:rsidRPr="001E3C2E" w:rsidRDefault="00E075E1" w:rsidP="00E075E1">
            <w:pPr>
              <w:pStyle w:val="ColumnHeadings"/>
            </w:pPr>
            <w:r>
              <w:t>job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716B442F" w14:textId="77777777" w:rsidR="00E075E1" w:rsidRPr="001E3C2E" w:rsidRDefault="00E075E1" w:rsidP="00E075E1">
            <w:pPr>
              <w:pStyle w:val="ColumnHeadings"/>
            </w:pPr>
            <w:r>
              <w:t>payment terms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3B23C113" w14:textId="77777777" w:rsidR="00E075E1" w:rsidRPr="001E3C2E" w:rsidRDefault="00E075E1" w:rsidP="008A3C48">
            <w:pPr>
              <w:pStyle w:val="ColumnHeadings"/>
            </w:pPr>
            <w:r>
              <w:t>due date</w:t>
            </w:r>
          </w:p>
        </w:tc>
      </w:tr>
      <w:tr w:rsidR="00E075E1" w:rsidRPr="001E3C2E" w14:paraId="43F5ACCB" w14:textId="77777777" w:rsidTr="006B155C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14:paraId="18B2F3DF" w14:textId="77777777" w:rsidR="00E075E1" w:rsidRDefault="00E075E1" w:rsidP="008A3C48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24425EBF" w14:textId="77777777" w:rsidR="00E075E1" w:rsidRDefault="00E075E1" w:rsidP="008A3C48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213989B9" w14:textId="77777777" w:rsidR="00E075E1" w:rsidRDefault="00E075E1" w:rsidP="008A3C48">
            <w:pPr>
              <w:pStyle w:val="Centered"/>
            </w:pPr>
            <w:r>
              <w:t>Due on receipt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7654ADC" w14:textId="77777777" w:rsidR="00E075E1" w:rsidRDefault="00E075E1" w:rsidP="008A3C48">
            <w:pPr>
              <w:pStyle w:val="Centered"/>
            </w:pPr>
          </w:p>
        </w:tc>
      </w:tr>
    </w:tbl>
    <w:p w14:paraId="42F2BD8A" w14:textId="77777777"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48"/>
        <w:gridCol w:w="5473"/>
        <w:gridCol w:w="1605"/>
        <w:gridCol w:w="1600"/>
      </w:tblGrid>
      <w:tr w:rsidR="00E075E1" w:rsidRPr="001E3C2E" w14:paraId="70EBA1D0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755E3025" w14:textId="77777777" w:rsidR="00E075E1" w:rsidRPr="001E3C2E" w:rsidRDefault="00E075E1" w:rsidP="00723603">
            <w:pPr>
              <w:pStyle w:val="ColumnHeadings"/>
            </w:pPr>
            <w:r>
              <w:t>qty</w:t>
            </w:r>
          </w:p>
        </w:tc>
        <w:tc>
          <w:tcPr>
            <w:tcW w:w="558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3969F38D" w14:textId="77777777" w:rsidR="00E075E1" w:rsidRPr="001E3C2E" w:rsidRDefault="00E075E1" w:rsidP="00723603">
            <w:pPr>
              <w:pStyle w:val="ColumnHeadings"/>
            </w:pPr>
            <w:r>
              <w:t>description</w:t>
            </w:r>
          </w:p>
        </w:tc>
        <w:tc>
          <w:tcPr>
            <w:tcW w:w="16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30B148A8" w14:textId="77777777" w:rsidR="00E075E1" w:rsidRPr="001E3C2E" w:rsidRDefault="00E075E1" w:rsidP="00723603">
            <w:pPr>
              <w:pStyle w:val="ColumnHeadings"/>
            </w:pPr>
            <w:r>
              <w:t>unit price</w:t>
            </w:r>
          </w:p>
        </w:tc>
        <w:tc>
          <w:tcPr>
            <w:tcW w:w="16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1C3D261B" w14:textId="77777777" w:rsidR="00E075E1" w:rsidRPr="001E3C2E" w:rsidRDefault="00E075E1" w:rsidP="00723603">
            <w:pPr>
              <w:pStyle w:val="ColumnHeadings"/>
            </w:pPr>
            <w:r>
              <w:t>line total</w:t>
            </w:r>
          </w:p>
        </w:tc>
      </w:tr>
      <w:tr w:rsidR="00E075E1" w:rsidRPr="001E3C2E" w14:paraId="7140FA06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AAB97C2" w14:textId="409EA698" w:rsidR="00E075E1" w:rsidRPr="001E3C2E" w:rsidRDefault="00AA01F3" w:rsidP="001C2122">
            <w:r>
              <w:t>1</w:t>
            </w:r>
            <w:r w:rsidR="00145E00">
              <w:t xml:space="preserve"> CRATE</w:t>
            </w:r>
          </w:p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3E9B63B" w14:textId="35C52721" w:rsidR="00AA01F3" w:rsidRPr="001E3C2E" w:rsidRDefault="00145E00" w:rsidP="00D839CC">
            <w:r>
              <w:t xml:space="preserve">PICTURE </w:t>
            </w:r>
            <w:proofErr w:type="gramStart"/>
            <w:r>
              <w:t>( GIFT</w:t>
            </w:r>
            <w:proofErr w:type="gramEnd"/>
            <w:r>
              <w:t>)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800DD95" w14:textId="77777777" w:rsidR="00E075E1" w:rsidRPr="001C2122" w:rsidRDefault="00637AEA" w:rsidP="00D839CC">
            <w:pPr>
              <w:pStyle w:val="Amount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4418966" w14:textId="0D240A7F" w:rsidR="00E075E1" w:rsidRPr="001C2122" w:rsidRDefault="00145E00" w:rsidP="00AA01F3">
            <w:pPr>
              <w:pStyle w:val="Amount"/>
              <w:jc w:val="left"/>
            </w:pPr>
            <w:r>
              <w:t>1000</w:t>
            </w:r>
          </w:p>
        </w:tc>
      </w:tr>
      <w:tr w:rsidR="00E075E1" w:rsidRPr="001E3C2E" w14:paraId="14100F5F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4C4AE91" w14:textId="69081C99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869CA37" w14:textId="773DFAE9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D7F7C25" w14:textId="1FCFBAFA" w:rsidR="00E075E1" w:rsidRPr="001C2122" w:rsidRDefault="00E075E1" w:rsidP="00637AEA">
            <w:pPr>
              <w:pStyle w:val="Amount"/>
              <w:jc w:val="lef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ECA5AF3" w14:textId="7F44C5E2" w:rsidR="00E075E1" w:rsidRPr="001C2122" w:rsidRDefault="00E075E1" w:rsidP="00AA01F3">
            <w:pPr>
              <w:pStyle w:val="Amount"/>
              <w:jc w:val="left"/>
            </w:pPr>
          </w:p>
        </w:tc>
      </w:tr>
      <w:tr w:rsidR="00E075E1" w:rsidRPr="001E3C2E" w14:paraId="5DE2EA3F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72A62FD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0245595" w14:textId="0C6870BB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CF40E85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9DDD28B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6C35E235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541653A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8D542F5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8765F29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02D7D8B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7057E216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A340B9B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9AE2760" w14:textId="18FFB5A4" w:rsidR="00E075E1" w:rsidRPr="001E3C2E" w:rsidRDefault="00E075E1" w:rsidP="003A7015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929878F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9425231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2A6FF6D5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6896059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F422800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805509A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EF22485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4C9E0819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45D0E3D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0F8113B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7B9BA74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B32F2EB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698221E7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5A9820B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2EECD78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E4D3689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331D340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5773630A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05B8B16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2F3A19D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78BB69D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5E96FD1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6F835949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0AB66BB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A90BD38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DB7EA68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3A86DA7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23EC4868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D053983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C7C10F5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EA373F2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FA40F51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5F66C9BB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AA2772D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5C2D86F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EF5E10F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9C7C1E8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54D8EB75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555ECB8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C6703E4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70D32BF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06098F6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20E943D3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0CDDC65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48CCFF5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912A57E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B63DB84" w14:textId="77777777" w:rsidR="00E075E1" w:rsidRPr="001C2122" w:rsidRDefault="00E075E1" w:rsidP="001C2122">
            <w:pPr>
              <w:pStyle w:val="Amount"/>
            </w:pPr>
          </w:p>
        </w:tc>
      </w:tr>
      <w:tr w:rsidR="009520ED" w:rsidRPr="001E3C2E" w14:paraId="6BCC8127" w14:textId="77777777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DBCC92" w14:textId="77777777" w:rsidR="009520ED" w:rsidRPr="001E3C2E" w:rsidRDefault="009520ED" w:rsidP="00ED7797"/>
        </w:tc>
        <w:tc>
          <w:tcPr>
            <w:tcW w:w="1620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E43CB7E" w14:textId="77777777" w:rsidR="009520ED" w:rsidRPr="001E3C2E" w:rsidRDefault="009520ED" w:rsidP="009520ED">
            <w:pPr>
              <w:pStyle w:val="Labels"/>
            </w:pPr>
            <w:r>
              <w:t>Subtotal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9E25B12" w14:textId="6382AD7A" w:rsidR="009520ED" w:rsidRPr="001C2122" w:rsidRDefault="00145E00" w:rsidP="0088312D">
            <w:pPr>
              <w:pStyle w:val="Amount"/>
              <w:jc w:val="left"/>
            </w:pPr>
            <w:r>
              <w:t>1000</w:t>
            </w:r>
          </w:p>
        </w:tc>
      </w:tr>
      <w:tr w:rsidR="009520ED" w:rsidRPr="001E3C2E" w14:paraId="199CBCBE" w14:textId="77777777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83972D" w14:textId="77777777"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64B634E" w14:textId="77777777" w:rsidR="009520ED" w:rsidRPr="001E3C2E" w:rsidRDefault="009520ED" w:rsidP="009520ED">
            <w:pPr>
              <w:pStyle w:val="Labels"/>
            </w:pPr>
            <w:r>
              <w:t>Sales Tax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52D6586" w14:textId="77777777" w:rsidR="009520ED" w:rsidRPr="001C2122" w:rsidRDefault="009520ED" w:rsidP="001C2122">
            <w:pPr>
              <w:pStyle w:val="Amount"/>
            </w:pPr>
          </w:p>
        </w:tc>
      </w:tr>
      <w:tr w:rsidR="009520ED" w:rsidRPr="001E3C2E" w14:paraId="51892730" w14:textId="77777777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01908D" w14:textId="77777777"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0134EA9" w14:textId="77777777" w:rsidR="009520ED" w:rsidRPr="001E3C2E" w:rsidRDefault="009520ED" w:rsidP="009520ED">
            <w:pPr>
              <w:pStyle w:val="Labels"/>
            </w:pPr>
            <w:r>
              <w:t>Total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FBD7046" w14:textId="0B6C4E67" w:rsidR="009520ED" w:rsidRPr="001C2122" w:rsidRDefault="006A3A56" w:rsidP="0088312D">
            <w:pPr>
              <w:pStyle w:val="Amount"/>
              <w:jc w:val="left"/>
            </w:pPr>
            <w:r>
              <w:t>1000</w:t>
            </w:r>
          </w:p>
        </w:tc>
      </w:tr>
    </w:tbl>
    <w:p w14:paraId="15B13CB9" w14:textId="77777777" w:rsidR="00897D19" w:rsidRPr="001E3C2E" w:rsidRDefault="00897D19" w:rsidP="00F470F9"/>
    <w:p w14:paraId="4B734858" w14:textId="77777777" w:rsidR="00D16DED" w:rsidRDefault="00D16DED" w:rsidP="009C4DB0">
      <w:pPr>
        <w:pStyle w:val="LowerCenteredText"/>
        <w:jc w:val="left"/>
      </w:pPr>
    </w:p>
    <w:p w14:paraId="20AB2838" w14:textId="77777777" w:rsidR="00B764B8" w:rsidRPr="001E3C2E" w:rsidRDefault="00890176" w:rsidP="00D16DED">
      <w:pPr>
        <w:pStyle w:val="Thankyou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53E3D2B0" wp14:editId="66169276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401435" cy="555625"/>
                <wp:effectExtent l="0" t="635" r="0" b="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555625"/>
                          <a:chOff x="1066" y="14085"/>
                          <a:chExt cx="10081" cy="875"/>
                        </a:xfrm>
                      </wpg:grpSpPr>
                      <wps:wsp>
                        <wps:cNvPr id="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66648" id="Group 17" o:spid="_x0000_s1026" style="position:absolute;margin-left:0;margin-top:0;width:504.05pt;height:43.75pt;z-index:-251657728;mso-position-horizontal:center;mso-position-horizontal-relative:page;mso-position-vertical:bottom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" o:allowincell="f">
                <v:rect id="Rectangle 18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kFMAA&#10;AADaAAAADwAAAGRycy9kb3ducmV2LnhtbESP3YrCMBSE7wXfIRzBG7GpIiLVKCIIeyXb6gMcmtMf&#10;bE5Kk9bu2xthwcthZr5hDqfRNGKgztWWFayiGARxbnXNpYLH/brcgXAeWWNjmRT8kYPTcTo5YKLt&#10;i1MaMl+KAGGXoILK+zaR0uUVGXSRbYmDV9jOoA+yK6Xu8BXgppHrON5KgzWHhQpbulSUP7PeKOh/&#10;N0VWbJvYpVb6W5v2l2GzUGo+G897EJ5G/w3/t3+0gjV8roQbII9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KkFMAAAADaAAAADwAAAAAAAAAAAAAAAACYAgAAZHJzL2Rvd25y&#10;ZXYueG1sUEsFBgAAAAAEAAQA9QAAAIUDAAAAAA==&#10;" stroked="f">
                  <v:fill color2="#b8cce4 [1300]" rotate="t" focus="100%" type="gradient"/>
                </v:rect>
                <v:line id="Line 19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pIMQAAADaAAAADwAAAGRycy9kb3ducmV2LnhtbESPT2sCMRTE7wW/Q3hCbzVraUVXo0jB&#10;YtuT6z+8PTbP3cXNy5qkuv32Rih4HGbmN8xk1ppaXMj5yrKCfi8BQZxbXXGhYLNevAxB+ICssbZM&#10;Cv7Iw2zaeZpgqu2VV3TJQiEihH2KCsoQmlRKn5dk0PdsQxy9o3UGQ5SukNrhNcJNLV+TZCANVhwX&#10;Smzoo6T8lP0aBd8n+7lM3g/17jwY7bfZ18/Gk1PqudvOxyACteER/m8vtYI3uF+JN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CmkgxAAAANoAAAAPAAAAAAAAAAAA&#10;AAAAAKECAABkcnMvZG93bnJldi54bWxQSwUGAAAAAAQABAD5AAAAkgMAAAAA&#10;" strokecolor="#365f91 [2404]" strokeweight=".5pt"/>
                <w10:wrap anchorx="page" anchory="margin"/>
              </v:group>
            </w:pict>
          </mc:Fallback>
        </mc:AlternateContent>
      </w:r>
      <w:r w:rsidR="00D16DED" w:rsidRPr="0015744F">
        <w:t>Thank you for your business!</w:t>
      </w:r>
    </w:p>
    <w:sectPr w:rsidR="00B764B8" w:rsidRPr="001E3C2E" w:rsidSect="00703682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CD6DD" w14:textId="77777777" w:rsidR="00E64B95" w:rsidRDefault="00E64B95">
      <w:r>
        <w:separator/>
      </w:r>
    </w:p>
  </w:endnote>
  <w:endnote w:type="continuationSeparator" w:id="0">
    <w:p w14:paraId="544975CF" w14:textId="77777777" w:rsidR="00E64B95" w:rsidRDefault="00E6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D17FB" w14:textId="77777777" w:rsidR="00E64B95" w:rsidRDefault="00E64B95">
      <w:r>
        <w:separator/>
      </w:r>
    </w:p>
  </w:footnote>
  <w:footnote w:type="continuationSeparator" w:id="0">
    <w:p w14:paraId="78D6A28D" w14:textId="77777777" w:rsidR="00E64B95" w:rsidRDefault="00E64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EE8"/>
    <w:rsid w:val="00002021"/>
    <w:rsid w:val="00007625"/>
    <w:rsid w:val="00012C15"/>
    <w:rsid w:val="00012DA5"/>
    <w:rsid w:val="00017A97"/>
    <w:rsid w:val="000403E8"/>
    <w:rsid w:val="000417F9"/>
    <w:rsid w:val="00043699"/>
    <w:rsid w:val="00052BC2"/>
    <w:rsid w:val="00056E24"/>
    <w:rsid w:val="000A72A8"/>
    <w:rsid w:val="000C60AF"/>
    <w:rsid w:val="000E474C"/>
    <w:rsid w:val="000E592C"/>
    <w:rsid w:val="0010192D"/>
    <w:rsid w:val="001335D3"/>
    <w:rsid w:val="00145E00"/>
    <w:rsid w:val="0015744F"/>
    <w:rsid w:val="001724F6"/>
    <w:rsid w:val="00176E4F"/>
    <w:rsid w:val="001B5462"/>
    <w:rsid w:val="001B5F25"/>
    <w:rsid w:val="001C2122"/>
    <w:rsid w:val="001D3B7E"/>
    <w:rsid w:val="001D6696"/>
    <w:rsid w:val="001E3C2E"/>
    <w:rsid w:val="001F1EA7"/>
    <w:rsid w:val="00201D3B"/>
    <w:rsid w:val="0020532B"/>
    <w:rsid w:val="00205DD6"/>
    <w:rsid w:val="00207555"/>
    <w:rsid w:val="0021009B"/>
    <w:rsid w:val="00213FAA"/>
    <w:rsid w:val="00222D04"/>
    <w:rsid w:val="00242D48"/>
    <w:rsid w:val="00246484"/>
    <w:rsid w:val="00251C32"/>
    <w:rsid w:val="002645EA"/>
    <w:rsid w:val="002F1F4B"/>
    <w:rsid w:val="00321C3D"/>
    <w:rsid w:val="00326411"/>
    <w:rsid w:val="00341D54"/>
    <w:rsid w:val="003465E2"/>
    <w:rsid w:val="00360D3D"/>
    <w:rsid w:val="0036466D"/>
    <w:rsid w:val="003756B5"/>
    <w:rsid w:val="00387E68"/>
    <w:rsid w:val="003A7015"/>
    <w:rsid w:val="003B7E00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141C"/>
    <w:rsid w:val="006171BA"/>
    <w:rsid w:val="00637AEA"/>
    <w:rsid w:val="00640AAC"/>
    <w:rsid w:val="00647F33"/>
    <w:rsid w:val="0065596D"/>
    <w:rsid w:val="00657577"/>
    <w:rsid w:val="00696E46"/>
    <w:rsid w:val="006A3A56"/>
    <w:rsid w:val="006B155C"/>
    <w:rsid w:val="006C4528"/>
    <w:rsid w:val="006C6182"/>
    <w:rsid w:val="006D2782"/>
    <w:rsid w:val="006F21A0"/>
    <w:rsid w:val="00703682"/>
    <w:rsid w:val="00703C78"/>
    <w:rsid w:val="00706FE2"/>
    <w:rsid w:val="007106E2"/>
    <w:rsid w:val="00723603"/>
    <w:rsid w:val="00730EE8"/>
    <w:rsid w:val="0074437D"/>
    <w:rsid w:val="00751F2C"/>
    <w:rsid w:val="00763353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12580"/>
    <w:rsid w:val="00824635"/>
    <w:rsid w:val="0088312D"/>
    <w:rsid w:val="00890176"/>
    <w:rsid w:val="00897D19"/>
    <w:rsid w:val="008A1909"/>
    <w:rsid w:val="008A3C48"/>
    <w:rsid w:val="008B549F"/>
    <w:rsid w:val="008C1DFD"/>
    <w:rsid w:val="008D63CA"/>
    <w:rsid w:val="008E6D99"/>
    <w:rsid w:val="008F7829"/>
    <w:rsid w:val="00904CD7"/>
    <w:rsid w:val="00904F13"/>
    <w:rsid w:val="0092300D"/>
    <w:rsid w:val="00923ED7"/>
    <w:rsid w:val="0093568C"/>
    <w:rsid w:val="009463E1"/>
    <w:rsid w:val="009520ED"/>
    <w:rsid w:val="00966790"/>
    <w:rsid w:val="0098251A"/>
    <w:rsid w:val="009A1F18"/>
    <w:rsid w:val="009A6AF5"/>
    <w:rsid w:val="009C4DB0"/>
    <w:rsid w:val="009C5836"/>
    <w:rsid w:val="009E6065"/>
    <w:rsid w:val="009E7724"/>
    <w:rsid w:val="00A10B6B"/>
    <w:rsid w:val="00A11DBF"/>
    <w:rsid w:val="00A4752F"/>
    <w:rsid w:val="00A62877"/>
    <w:rsid w:val="00A67B29"/>
    <w:rsid w:val="00A71F71"/>
    <w:rsid w:val="00AA01F3"/>
    <w:rsid w:val="00AB03C9"/>
    <w:rsid w:val="00AD4870"/>
    <w:rsid w:val="00B44603"/>
    <w:rsid w:val="00B530A0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F4445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4CBD"/>
    <w:rsid w:val="00CF01AF"/>
    <w:rsid w:val="00D16DED"/>
    <w:rsid w:val="00D33CEA"/>
    <w:rsid w:val="00D4146A"/>
    <w:rsid w:val="00D45E69"/>
    <w:rsid w:val="00D7042E"/>
    <w:rsid w:val="00D76A11"/>
    <w:rsid w:val="00D839CC"/>
    <w:rsid w:val="00DA4471"/>
    <w:rsid w:val="00DC1152"/>
    <w:rsid w:val="00DE041C"/>
    <w:rsid w:val="00DE09CB"/>
    <w:rsid w:val="00DF7693"/>
    <w:rsid w:val="00E075E1"/>
    <w:rsid w:val="00E27198"/>
    <w:rsid w:val="00E358C1"/>
    <w:rsid w:val="00E371FA"/>
    <w:rsid w:val="00E42426"/>
    <w:rsid w:val="00E6107D"/>
    <w:rsid w:val="00E64B95"/>
    <w:rsid w:val="00E972C4"/>
    <w:rsid w:val="00E9764B"/>
    <w:rsid w:val="00ED7797"/>
    <w:rsid w:val="00EF58B4"/>
    <w:rsid w:val="00F1292B"/>
    <w:rsid w:val="00F22111"/>
    <w:rsid w:val="00F23400"/>
    <w:rsid w:val="00F470F9"/>
    <w:rsid w:val="00F52042"/>
    <w:rsid w:val="00F64BE0"/>
    <w:rsid w:val="00F70656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0EE94DAB"/>
  <w15:docId w15:val="{DC3BB88E-1564-41B8-8F60-57731F06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55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703682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6B155C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155C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6B155C"/>
    <w:pPr>
      <w:spacing w:before="60" w:line="240" w:lineRule="auto"/>
    </w:pPr>
    <w:rPr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2645EA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2645EA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6B155C"/>
    <w:pPr>
      <w:spacing w:before="800" w:after="60"/>
      <w:jc w:val="center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B155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114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2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4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2187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51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60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9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9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986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76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386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343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553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41734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710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709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6204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4513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771827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925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59969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7465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0867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tan\AppData\Roaming\Microsoft\Templates\Service%20invoice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AAB3DAB1A64FFE9DC37E8B36D2E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9DFA-EFC6-436E-AFFB-79EBC86066A5}"/>
      </w:docPartPr>
      <w:docPartBody>
        <w:p w:rsidR="00E81DC4" w:rsidRDefault="00FB1F38">
          <w:pPr>
            <w:pStyle w:val="24AAB3DAB1A64FFE9DC37E8B36D2E753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38"/>
    <w:rsid w:val="00114CB3"/>
    <w:rsid w:val="001C2072"/>
    <w:rsid w:val="002F12D1"/>
    <w:rsid w:val="00393134"/>
    <w:rsid w:val="003E4091"/>
    <w:rsid w:val="007A1874"/>
    <w:rsid w:val="009108EC"/>
    <w:rsid w:val="00BD4F32"/>
    <w:rsid w:val="00E81DC4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AAB3DAB1A64FFE9DC37E8B36D2E753">
    <w:name w:val="24AAB3DAB1A64FFE9DC37E8B36D2E7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1D5BFCC-66A6-4A31-8841-566F0165F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6F73D5-55F9-4EE9-8D0E-5D19C51BCF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(Blue Gradient design)</Template>
  <TotalTime>11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(Blue Gradient design)</vt:lpstr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(Blue Gradient design)</dc:title>
  <dc:creator>Ketan Upadhyay</dc:creator>
  <cp:keywords/>
  <cp:lastModifiedBy>ishaanvihaan upadhyay</cp:lastModifiedBy>
  <cp:revision>4</cp:revision>
  <cp:lastPrinted>2021-07-22T20:18:00Z</cp:lastPrinted>
  <dcterms:created xsi:type="dcterms:W3CDTF">2020-10-15T23:33:00Z</dcterms:created>
  <dcterms:modified xsi:type="dcterms:W3CDTF">2021-07-22T20:19:00Z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TC011294561033</vt:lpwstr>
  </property>
</Properties>
</file>